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8343A" w14:textId="5757CB2F" w:rsidR="002E4E8D" w:rsidRDefault="00A62B42" w:rsidP="00A62B42">
      <w:pPr>
        <w:jc w:val="center"/>
        <w:rPr>
          <w:b/>
          <w:bCs/>
        </w:rPr>
      </w:pPr>
      <w:proofErr w:type="spellStart"/>
      <w:r w:rsidRPr="00A62B42">
        <w:rPr>
          <w:b/>
          <w:bCs/>
        </w:rPr>
        <w:t>Xiaowei’s</w:t>
      </w:r>
      <w:proofErr w:type="spellEnd"/>
      <w:r w:rsidRPr="00A62B42">
        <w:rPr>
          <w:b/>
          <w:bCs/>
        </w:rPr>
        <w:t xml:space="preserve"> Thesis Outline</w:t>
      </w:r>
    </w:p>
    <w:p w14:paraId="7AC9B030" w14:textId="0AD46801" w:rsidR="00A62B42" w:rsidRDefault="00A62B42" w:rsidP="00A62B42">
      <w:pPr>
        <w:jc w:val="center"/>
        <w:rPr>
          <w:b/>
          <w:bCs/>
        </w:rPr>
      </w:pPr>
      <w:r>
        <w:rPr>
          <w:b/>
          <w:bCs/>
        </w:rPr>
        <w:t>Optimizing Planar Arrays of Magnetic Sensors for Medical Robot Localization</w:t>
      </w:r>
    </w:p>
    <w:p w14:paraId="391EC9F3" w14:textId="77777777" w:rsidR="00A62B42" w:rsidRPr="00A62B42" w:rsidRDefault="00A62B42" w:rsidP="00A62B42"/>
    <w:p w14:paraId="354CF366" w14:textId="148456F9" w:rsidR="00A62B42" w:rsidRDefault="00A62B42" w:rsidP="00A62B42">
      <w:pPr>
        <w:tabs>
          <w:tab w:val="left" w:pos="7592"/>
        </w:tabs>
        <w:rPr>
          <w:b/>
          <w:bCs/>
        </w:rPr>
      </w:pPr>
      <w:r>
        <w:tab/>
      </w:r>
    </w:p>
    <w:p w14:paraId="165F5236" w14:textId="5B57C1C4" w:rsidR="00A62B42" w:rsidRPr="005E1A8A" w:rsidRDefault="00A62B42" w:rsidP="005E1A8A">
      <w:pPr>
        <w:pStyle w:val="ListParagraph"/>
        <w:numPr>
          <w:ilvl w:val="0"/>
          <w:numId w:val="2"/>
        </w:numPr>
        <w:rPr>
          <w:b/>
          <w:bCs/>
        </w:rPr>
      </w:pPr>
      <w:r w:rsidRPr="005E1A8A">
        <w:rPr>
          <w:b/>
          <w:bCs/>
        </w:rPr>
        <w:t>Introduction</w:t>
      </w:r>
    </w:p>
    <w:p w14:paraId="38415660" w14:textId="773BC740" w:rsidR="00A62B42" w:rsidRDefault="00A62B42" w:rsidP="00A62B42">
      <w:pPr>
        <w:pStyle w:val="ListParagraph"/>
        <w:numPr>
          <w:ilvl w:val="0"/>
          <w:numId w:val="1"/>
        </w:numPr>
      </w:pPr>
      <w:r>
        <w:t xml:space="preserve">Motivation for problem – For minimally invasive medical procedures, there is a need to sense robot position and orientation </w:t>
      </w:r>
      <w:r w:rsidR="00070184">
        <w:t xml:space="preserve">as well as shape </w:t>
      </w:r>
      <w:r>
        <w:t>inside the body. (Explain….)</w:t>
      </w:r>
    </w:p>
    <w:p w14:paraId="274170BB" w14:textId="5AB26243" w:rsidR="00A62B42" w:rsidRDefault="00A62B42" w:rsidP="00A62B42">
      <w:pPr>
        <w:pStyle w:val="ListParagraph"/>
        <w:numPr>
          <w:ilvl w:val="1"/>
          <w:numId w:val="1"/>
        </w:numPr>
        <w:ind w:left="720"/>
      </w:pPr>
      <w:r>
        <w:t>Could include graphic of heart with catheter inside….</w:t>
      </w:r>
    </w:p>
    <w:p w14:paraId="27F63871" w14:textId="3749B945" w:rsidR="00A62B42" w:rsidRDefault="00A62B42" w:rsidP="00A62B42">
      <w:pPr>
        <w:pStyle w:val="ListParagraph"/>
        <w:numPr>
          <w:ilvl w:val="0"/>
          <w:numId w:val="1"/>
        </w:numPr>
      </w:pPr>
      <w:r>
        <w:t>Review existing methods for sensing these things (for each, describe method and its pros and cons)</w:t>
      </w:r>
    </w:p>
    <w:p w14:paraId="71C1328E" w14:textId="6562DB77" w:rsidR="00A62B42" w:rsidRDefault="00A62B42" w:rsidP="00A62B42">
      <w:pPr>
        <w:pStyle w:val="ListParagraph"/>
        <w:numPr>
          <w:ilvl w:val="1"/>
          <w:numId w:val="1"/>
        </w:numPr>
        <w:ind w:left="720"/>
      </w:pPr>
      <w:r>
        <w:t>External image-based tracking using near-infrared based trackers – limited by line of sight</w:t>
      </w:r>
    </w:p>
    <w:p w14:paraId="78299F6C" w14:textId="0DB8487A" w:rsidR="00A62B42" w:rsidRDefault="00A62B42" w:rsidP="00A62B42">
      <w:pPr>
        <w:pStyle w:val="ListParagraph"/>
        <w:numPr>
          <w:ilvl w:val="1"/>
          <w:numId w:val="1"/>
        </w:numPr>
        <w:ind w:left="720"/>
      </w:pPr>
      <w:r>
        <w:t>Imaging through tissue: fluoroscopy, ultrasound, MRI, etc.</w:t>
      </w:r>
    </w:p>
    <w:p w14:paraId="3BF37020" w14:textId="3AAD409C" w:rsidR="00A62B42" w:rsidRDefault="00A62B42" w:rsidP="00A62B42">
      <w:pPr>
        <w:pStyle w:val="ListParagraph"/>
        <w:numPr>
          <w:ilvl w:val="1"/>
          <w:numId w:val="1"/>
        </w:numPr>
        <w:ind w:left="720"/>
      </w:pPr>
      <w:r>
        <w:t>Shape sensing of continuum robots using FBGs</w:t>
      </w:r>
    </w:p>
    <w:p w14:paraId="11E7C85E" w14:textId="6F934255" w:rsidR="00A62B42" w:rsidRDefault="00A62B42" w:rsidP="00A62B42">
      <w:pPr>
        <w:pStyle w:val="ListParagraph"/>
        <w:numPr>
          <w:ilvl w:val="1"/>
          <w:numId w:val="1"/>
        </w:numPr>
        <w:ind w:left="720"/>
      </w:pPr>
      <w:r>
        <w:t>Electromagnetic sensors – here is where you set the stage to describe how what you have done is different</w:t>
      </w:r>
    </w:p>
    <w:p w14:paraId="53D968EF" w14:textId="2BA35767" w:rsidR="00A62B42" w:rsidRDefault="00A62B42" w:rsidP="00A62B42">
      <w:pPr>
        <w:pStyle w:val="ListParagraph"/>
        <w:numPr>
          <w:ilvl w:val="2"/>
          <w:numId w:val="1"/>
        </w:numPr>
        <w:ind w:left="1080"/>
      </w:pPr>
      <w:r>
        <w:t>EM tracking technologies</w:t>
      </w:r>
    </w:p>
    <w:p w14:paraId="6B34A391" w14:textId="03E5990D" w:rsidR="00A62B42" w:rsidRDefault="00A62B42" w:rsidP="00A62B42">
      <w:pPr>
        <w:pStyle w:val="ListParagraph"/>
        <w:numPr>
          <w:ilvl w:val="2"/>
          <w:numId w:val="1"/>
        </w:numPr>
        <w:ind w:left="1080"/>
      </w:pPr>
      <w:r>
        <w:t xml:space="preserve"> Permanent magnet tracking technologies – here is where you describe most closely related work where sensors are used to track single magnets.</w:t>
      </w:r>
    </w:p>
    <w:p w14:paraId="61295F69" w14:textId="06CB973B" w:rsidR="00A62B42" w:rsidRDefault="00A62B42" w:rsidP="00A62B42">
      <w:pPr>
        <w:pStyle w:val="ListParagraph"/>
        <w:numPr>
          <w:ilvl w:val="0"/>
          <w:numId w:val="1"/>
        </w:numPr>
      </w:pPr>
      <w:r>
        <w:t>Describe your contributions here (reword as appropriate):</w:t>
      </w:r>
    </w:p>
    <w:p w14:paraId="2C84AA4A" w14:textId="1D36DDEF" w:rsidR="00A62B42" w:rsidRDefault="00A62B42" w:rsidP="00A62B42">
      <w:pPr>
        <w:pStyle w:val="ListParagraph"/>
        <w:numPr>
          <w:ilvl w:val="1"/>
          <w:numId w:val="1"/>
        </w:numPr>
        <w:ind w:left="720"/>
      </w:pPr>
      <w:r>
        <w:t>Optimization of sensor array that could be positioned under patient</w:t>
      </w:r>
      <w:r w:rsidR="005E1A8A">
        <w:t xml:space="preserve"> who is lying on OR table</w:t>
      </w:r>
    </w:p>
    <w:p w14:paraId="506B744E" w14:textId="5EA0E27A" w:rsidR="00A62B42" w:rsidRDefault="00A62B42" w:rsidP="00A62B42">
      <w:pPr>
        <w:pStyle w:val="ListParagraph"/>
        <w:numPr>
          <w:ilvl w:val="1"/>
          <w:numId w:val="1"/>
        </w:numPr>
        <w:ind w:left="720"/>
      </w:pPr>
      <w:r>
        <w:t>Provid</w:t>
      </w:r>
      <w:r w:rsidR="00070184">
        <w:t>ing</w:t>
      </w:r>
      <w:r>
        <w:t xml:space="preserve"> </w:t>
      </w:r>
      <w:r w:rsidR="005E1A8A">
        <w:t xml:space="preserve">design </w:t>
      </w:r>
      <w:r>
        <w:t>too</w:t>
      </w:r>
      <w:r w:rsidR="005E1A8A">
        <w:t xml:space="preserve">ls for selecting sensors and designing array to enable measurement of specified differential </w:t>
      </w:r>
      <w:r w:rsidR="002610DB">
        <w:t>translations</w:t>
      </w:r>
      <w:r w:rsidR="005E1A8A">
        <w:t xml:space="preserve"> and rotations.</w:t>
      </w:r>
    </w:p>
    <w:p w14:paraId="7CB1FC62" w14:textId="0B11932B" w:rsidR="005E1A8A" w:rsidRDefault="005E1A8A" w:rsidP="00A62B42">
      <w:pPr>
        <w:pStyle w:val="ListParagraph"/>
        <w:numPr>
          <w:ilvl w:val="1"/>
          <w:numId w:val="1"/>
        </w:numPr>
        <w:ind w:left="720"/>
      </w:pPr>
      <w:r>
        <w:t xml:space="preserve">Algorithm for estimating position and </w:t>
      </w:r>
      <w:r w:rsidR="00070184">
        <w:t>orientation based</w:t>
      </w:r>
      <w:r>
        <w:t xml:space="preserve"> on sensor measurements. </w:t>
      </w:r>
    </w:p>
    <w:p w14:paraId="090B3AFF" w14:textId="23244459" w:rsidR="005E1A8A" w:rsidRDefault="005E1A8A" w:rsidP="005E1A8A">
      <w:pPr>
        <w:pStyle w:val="ListParagraph"/>
        <w:numPr>
          <w:ilvl w:val="0"/>
          <w:numId w:val="1"/>
        </w:numPr>
      </w:pPr>
      <w:r>
        <w:t>Remainder of thesis is arranged as follows. Next chapter describes X. Following chapter covers Y….</w:t>
      </w:r>
    </w:p>
    <w:p w14:paraId="5656C5BD" w14:textId="77777777" w:rsidR="005E1A8A" w:rsidRDefault="005E1A8A" w:rsidP="005E1A8A"/>
    <w:p w14:paraId="377D435E" w14:textId="12D55837" w:rsidR="005E1A8A" w:rsidRDefault="005E1A8A" w:rsidP="005E1A8A">
      <w:pPr>
        <w:pStyle w:val="ListParagraph"/>
        <w:numPr>
          <w:ilvl w:val="0"/>
          <w:numId w:val="2"/>
        </w:numPr>
        <w:rPr>
          <w:b/>
          <w:bCs/>
        </w:rPr>
      </w:pPr>
      <w:r w:rsidRPr="005E1A8A">
        <w:rPr>
          <w:b/>
          <w:bCs/>
        </w:rPr>
        <w:t>Magnet Localization</w:t>
      </w:r>
    </w:p>
    <w:p w14:paraId="3EB08CE8" w14:textId="7B15E1CD" w:rsidR="00F57A3D" w:rsidRPr="00F57A3D" w:rsidRDefault="00F57A3D" w:rsidP="00F57A3D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Pr="00F57A3D">
        <w:rPr>
          <w:b/>
          <w:bCs/>
        </w:rPr>
        <w:t>Problem definition</w:t>
      </w:r>
    </w:p>
    <w:p w14:paraId="6F721368" w14:textId="0E39D426" w:rsidR="005E1A8A" w:rsidRDefault="00F57A3D" w:rsidP="005E1A8A">
      <w:pPr>
        <w:pStyle w:val="ListParagraph"/>
        <w:numPr>
          <w:ilvl w:val="0"/>
          <w:numId w:val="3"/>
        </w:numPr>
      </w:pPr>
      <w:r>
        <w:t>Define problem by narrating graphic showing magnet, magnetic field around magnet and sensor array with figure defining all coordinate frames.</w:t>
      </w:r>
    </w:p>
    <w:p w14:paraId="33C12B90" w14:textId="3D536AA0" w:rsidR="00F57A3D" w:rsidRDefault="00F57A3D" w:rsidP="005E1A8A">
      <w:pPr>
        <w:pStyle w:val="ListParagraph"/>
        <w:numPr>
          <w:ilvl w:val="0"/>
          <w:numId w:val="3"/>
        </w:numPr>
      </w:pPr>
      <w:r>
        <w:t>This allows you to define problem as estimating magnet frame from set of all measurements.</w:t>
      </w:r>
    </w:p>
    <w:p w14:paraId="1E0B68FB" w14:textId="4A1A7E59" w:rsidR="00F57A3D" w:rsidRPr="007672CD" w:rsidRDefault="007672CD" w:rsidP="007672CD">
      <w:pPr>
        <w:pStyle w:val="ListParagraph"/>
        <w:numPr>
          <w:ilvl w:val="1"/>
          <w:numId w:val="4"/>
        </w:numPr>
        <w:rPr>
          <w:b/>
          <w:bCs/>
        </w:rPr>
      </w:pPr>
      <w:r w:rsidRPr="007672CD">
        <w:rPr>
          <w:b/>
          <w:bCs/>
        </w:rPr>
        <w:t>Define governing equations relating magnet position and orientation to sensor measurements</w:t>
      </w:r>
    </w:p>
    <w:p w14:paraId="2B828AFB" w14:textId="572EC83E" w:rsidR="007672CD" w:rsidRDefault="007672CD" w:rsidP="007672CD">
      <w:pPr>
        <w:pStyle w:val="ListParagraph"/>
        <w:numPr>
          <w:ilvl w:val="0"/>
          <w:numId w:val="5"/>
        </w:numPr>
      </w:pPr>
      <w:r w:rsidRPr="007672CD">
        <w:t>Dipole model</w:t>
      </w:r>
      <w:r>
        <w:t>, representation in appropriate coordinate frames</w:t>
      </w:r>
    </w:p>
    <w:p w14:paraId="742557D2" w14:textId="35142580" w:rsidR="007672CD" w:rsidRDefault="007672CD" w:rsidP="007672CD">
      <w:pPr>
        <w:pStyle w:val="ListParagraph"/>
        <w:numPr>
          <w:ilvl w:val="0"/>
          <w:numId w:val="5"/>
        </w:numPr>
      </w:pPr>
      <w:r>
        <w:t xml:space="preserve">Explain how you are going to solve the inverse problem (measurements </w:t>
      </w:r>
      <w:r>
        <w:sym w:font="Wingdings" w:char="F0E0"/>
      </w:r>
      <w:r>
        <w:t xml:space="preserve"> magnet location)</w:t>
      </w:r>
    </w:p>
    <w:p w14:paraId="30BB4563" w14:textId="69822B69" w:rsidR="007672CD" w:rsidRDefault="007672CD" w:rsidP="007672CD">
      <w:pPr>
        <w:pStyle w:val="ListParagraph"/>
        <w:numPr>
          <w:ilvl w:val="0"/>
          <w:numId w:val="5"/>
        </w:numPr>
      </w:pPr>
      <w:r>
        <w:t>For inverse problem, you will use differential model: derive that here.</w:t>
      </w:r>
    </w:p>
    <w:p w14:paraId="3A4EE614" w14:textId="7939C78B" w:rsidR="007672CD" w:rsidRDefault="007672CD" w:rsidP="007672CD">
      <w:pPr>
        <w:pStyle w:val="ListParagraph"/>
        <w:numPr>
          <w:ilvl w:val="0"/>
          <w:numId w:val="5"/>
        </w:numPr>
      </w:pPr>
      <w:r>
        <w:t>Explain general approach to solve inverse problem using differential model.</w:t>
      </w:r>
    </w:p>
    <w:p w14:paraId="475AD401" w14:textId="77777777" w:rsidR="007672CD" w:rsidRDefault="007672CD" w:rsidP="007672CD"/>
    <w:p w14:paraId="65121891" w14:textId="6502C2AF" w:rsidR="007672CD" w:rsidRDefault="007672CD" w:rsidP="007672CD">
      <w:pPr>
        <w:pStyle w:val="ListParagraph"/>
        <w:numPr>
          <w:ilvl w:val="0"/>
          <w:numId w:val="2"/>
        </w:numPr>
        <w:rPr>
          <w:b/>
          <w:bCs/>
        </w:rPr>
      </w:pPr>
      <w:r w:rsidRPr="007672CD">
        <w:rPr>
          <w:b/>
          <w:bCs/>
        </w:rPr>
        <w:t>Least Squares Methods for Solving Inverse Problem</w:t>
      </w:r>
    </w:p>
    <w:p w14:paraId="4FB773DF" w14:textId="1A00922D" w:rsidR="007672CD" w:rsidRPr="007672CD" w:rsidRDefault="007672CD" w:rsidP="007672CD">
      <w:pPr>
        <w:pStyle w:val="ListParagraph"/>
        <w:numPr>
          <w:ilvl w:val="0"/>
          <w:numId w:val="6"/>
        </w:numPr>
        <w:rPr>
          <w:b/>
          <w:bCs/>
        </w:rPr>
      </w:pPr>
      <w:r>
        <w:t>Standard Method – equations, pros and cons</w:t>
      </w:r>
    </w:p>
    <w:p w14:paraId="193EF3D1" w14:textId="79228B1A" w:rsidR="007672CD" w:rsidRPr="007672CD" w:rsidRDefault="007672CD" w:rsidP="007672CD">
      <w:pPr>
        <w:pStyle w:val="ListParagraph"/>
        <w:numPr>
          <w:ilvl w:val="0"/>
          <w:numId w:val="6"/>
        </w:numPr>
        <w:rPr>
          <w:b/>
          <w:bCs/>
        </w:rPr>
      </w:pPr>
      <w:r>
        <w:t>Alternative algorithm</w:t>
      </w:r>
    </w:p>
    <w:p w14:paraId="45697604" w14:textId="58AF7553" w:rsidR="007672CD" w:rsidRPr="002610DB" w:rsidRDefault="007672CD" w:rsidP="007672CD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Comparison using </w:t>
      </w:r>
      <w:r w:rsidR="002610DB">
        <w:t>grid of sensors (not optimized array)</w:t>
      </w:r>
    </w:p>
    <w:p w14:paraId="293FB0C0" w14:textId="77777777" w:rsidR="002610DB" w:rsidRDefault="002610DB" w:rsidP="002610DB">
      <w:pPr>
        <w:rPr>
          <w:b/>
          <w:bCs/>
        </w:rPr>
      </w:pPr>
    </w:p>
    <w:p w14:paraId="2DD62FA3" w14:textId="65EA860F" w:rsidR="002610DB" w:rsidRPr="002610DB" w:rsidRDefault="002610DB" w:rsidP="002610D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Sensor Array Optimization</w:t>
      </w:r>
    </w:p>
    <w:p w14:paraId="5709C91E" w14:textId="41F168FE" w:rsidR="002610DB" w:rsidRDefault="002610DB" w:rsidP="002610DB">
      <w:pPr>
        <w:pStyle w:val="ListParagraph"/>
        <w:numPr>
          <w:ilvl w:val="0"/>
          <w:numId w:val="7"/>
        </w:numPr>
      </w:pPr>
      <w:r>
        <w:t>Potential criteria for optimization</w:t>
      </w:r>
    </w:p>
    <w:p w14:paraId="207CD84B" w14:textId="4D05C045" w:rsidR="002610DB" w:rsidRDefault="002610DB" w:rsidP="002610DB">
      <w:pPr>
        <w:pStyle w:val="ListParagraph"/>
        <w:numPr>
          <w:ilvl w:val="1"/>
          <w:numId w:val="7"/>
        </w:numPr>
        <w:ind w:left="720"/>
      </w:pPr>
      <w:r>
        <w:t>Minimum singular valve – explain potential value mathematically….</w:t>
      </w:r>
    </w:p>
    <w:p w14:paraId="573F29B5" w14:textId="306AE98D" w:rsidR="002610DB" w:rsidRDefault="002610DB" w:rsidP="002610DB">
      <w:pPr>
        <w:pStyle w:val="ListParagraph"/>
        <w:numPr>
          <w:ilvl w:val="1"/>
          <w:numId w:val="7"/>
        </w:numPr>
        <w:ind w:left="720"/>
      </w:pPr>
      <w:r>
        <w:t>Reciprocal condition number – explain potential value mathematically</w:t>
      </w:r>
    </w:p>
    <w:p w14:paraId="73766422" w14:textId="77777777" w:rsidR="002610DB" w:rsidRDefault="002610DB" w:rsidP="002610DB">
      <w:pPr>
        <w:pStyle w:val="ListParagraph"/>
        <w:numPr>
          <w:ilvl w:val="0"/>
          <w:numId w:val="7"/>
        </w:numPr>
      </w:pPr>
      <w:r>
        <w:t>Minimum Singular Value</w:t>
      </w:r>
    </w:p>
    <w:p w14:paraId="78BE05BD" w14:textId="77777777" w:rsidR="002610DB" w:rsidRDefault="002610DB" w:rsidP="002610DB">
      <w:pPr>
        <w:pStyle w:val="ListParagraph"/>
        <w:numPr>
          <w:ilvl w:val="1"/>
          <w:numId w:val="7"/>
        </w:numPr>
        <w:ind w:left="720"/>
      </w:pPr>
      <w:r>
        <w:t>Challenge of scaling position and orientation</w:t>
      </w:r>
    </w:p>
    <w:p w14:paraId="7E91DEEA" w14:textId="6E232399" w:rsidR="002610DB" w:rsidRDefault="002610DB" w:rsidP="002610DB">
      <w:pPr>
        <w:pStyle w:val="ListParagraph"/>
        <w:numPr>
          <w:ilvl w:val="1"/>
          <w:numId w:val="7"/>
        </w:numPr>
        <w:ind w:left="720"/>
      </w:pPr>
      <w:r>
        <w:t xml:space="preserve">Relationship between minimum condition number, sensor noise and minimum resolvable translation and rotation. </w:t>
      </w:r>
    </w:p>
    <w:p w14:paraId="4968E574" w14:textId="01D710D8" w:rsidR="002610DB" w:rsidRDefault="002610DB" w:rsidP="002610DB">
      <w:pPr>
        <w:pStyle w:val="ListParagraph"/>
        <w:numPr>
          <w:ilvl w:val="0"/>
          <w:numId w:val="7"/>
        </w:numPr>
      </w:pPr>
      <w:r>
        <w:t>Optimizing with respect to minimum singular value and reciprocal condition number</w:t>
      </w:r>
    </w:p>
    <w:p w14:paraId="51E1C82F" w14:textId="49C8C092" w:rsidR="002610DB" w:rsidRDefault="002610DB" w:rsidP="002610DB">
      <w:pPr>
        <w:pStyle w:val="ListParagraph"/>
        <w:numPr>
          <w:ilvl w:val="1"/>
          <w:numId w:val="7"/>
        </w:numPr>
        <w:ind w:left="720"/>
      </w:pPr>
      <w:r>
        <w:t xml:space="preserve">Explain </w:t>
      </w:r>
      <w:r w:rsidR="00070184">
        <w:t xml:space="preserve">/ show plots of </w:t>
      </w:r>
      <w:r>
        <w:t>numerical experiments that show that an optimized rectangular grid transforms to a circle whose diameter varies along Pareto front.</w:t>
      </w:r>
    </w:p>
    <w:p w14:paraId="68FE1CB0" w14:textId="3DB9E6BF" w:rsidR="002610DB" w:rsidRDefault="002610DB" w:rsidP="002610DB">
      <w:pPr>
        <w:pStyle w:val="ListParagraph"/>
        <w:numPr>
          <w:ilvl w:val="1"/>
          <w:numId w:val="7"/>
        </w:numPr>
        <w:ind w:left="720"/>
      </w:pPr>
      <w:r>
        <w:t xml:space="preserve">Explain </w:t>
      </w:r>
      <w:r w:rsidR="00070184">
        <w:t xml:space="preserve">/ show </w:t>
      </w:r>
      <w:r>
        <w:t xml:space="preserve">numerical experiments that test whether maximizing reciprocal condition number at the expense of </w:t>
      </w:r>
      <w:r w:rsidR="00352B13">
        <w:t xml:space="preserve">reducing minimum condition number do not significantly affect speed of inverse solution. </w:t>
      </w:r>
    </w:p>
    <w:p w14:paraId="59F2B137" w14:textId="399F7CCA" w:rsidR="00352B13" w:rsidRDefault="00352B13" w:rsidP="002610DB">
      <w:pPr>
        <w:pStyle w:val="ListParagraph"/>
        <w:numPr>
          <w:ilvl w:val="1"/>
          <w:numId w:val="7"/>
        </w:numPr>
        <w:ind w:left="720"/>
      </w:pPr>
      <w:r>
        <w:t xml:space="preserve">Conclusion is that best sensor array corresponds to circle diameter maximizing minimum singular value. </w:t>
      </w:r>
    </w:p>
    <w:p w14:paraId="62712C1E" w14:textId="2FFFC074" w:rsidR="00352B13" w:rsidRDefault="00352B13" w:rsidP="00352B13">
      <w:pPr>
        <w:pStyle w:val="ListParagraph"/>
        <w:numPr>
          <w:ilvl w:val="0"/>
          <w:numId w:val="2"/>
        </w:numPr>
        <w:rPr>
          <w:b/>
          <w:bCs/>
        </w:rPr>
      </w:pPr>
      <w:r w:rsidRPr="00352B13">
        <w:rPr>
          <w:b/>
          <w:bCs/>
        </w:rPr>
        <w:t>Experiments</w:t>
      </w:r>
    </w:p>
    <w:p w14:paraId="655717DD" w14:textId="71EDEBD4" w:rsidR="00352B13" w:rsidRPr="00352B13" w:rsidRDefault="00070184" w:rsidP="00352B13">
      <w:pPr>
        <w:pStyle w:val="ListParagraph"/>
        <w:numPr>
          <w:ilvl w:val="0"/>
          <w:numId w:val="8"/>
        </w:numPr>
      </w:pPr>
      <w:r>
        <w:t>Compare unoptimized and optimized grids based on minimum measurable translations and rotations: details of experiments to be determined.</w:t>
      </w:r>
    </w:p>
    <w:p w14:paraId="52C6DEB3" w14:textId="77777777" w:rsidR="00352B13" w:rsidRDefault="00352B13" w:rsidP="00352B13">
      <w:pPr>
        <w:rPr>
          <w:b/>
          <w:bCs/>
        </w:rPr>
      </w:pPr>
    </w:p>
    <w:p w14:paraId="4E1B80F7" w14:textId="77E72602" w:rsidR="00352B13" w:rsidRPr="00352B13" w:rsidRDefault="00352B13" w:rsidP="00352B13">
      <w:pPr>
        <w:pStyle w:val="ListParagraph"/>
        <w:numPr>
          <w:ilvl w:val="0"/>
          <w:numId w:val="2"/>
        </w:numPr>
        <w:rPr>
          <w:b/>
          <w:bCs/>
        </w:rPr>
      </w:pPr>
      <w:r w:rsidRPr="00352B13">
        <w:rPr>
          <w:b/>
          <w:bCs/>
        </w:rPr>
        <w:t>Conclusions</w:t>
      </w:r>
    </w:p>
    <w:sectPr w:rsidR="00352B13" w:rsidRPr="00352B13" w:rsidSect="007B25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4772"/>
    <w:multiLevelType w:val="multilevel"/>
    <w:tmpl w:val="5D003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5D5A94"/>
    <w:multiLevelType w:val="hybridMultilevel"/>
    <w:tmpl w:val="4058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E62BE"/>
    <w:multiLevelType w:val="hybridMultilevel"/>
    <w:tmpl w:val="CF56A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F23D4F"/>
    <w:multiLevelType w:val="hybridMultilevel"/>
    <w:tmpl w:val="7856F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7C3389"/>
    <w:multiLevelType w:val="hybridMultilevel"/>
    <w:tmpl w:val="813078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D52A17"/>
    <w:multiLevelType w:val="hybridMultilevel"/>
    <w:tmpl w:val="E954E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FE5943"/>
    <w:multiLevelType w:val="hybridMultilevel"/>
    <w:tmpl w:val="44B2F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300C5A"/>
    <w:multiLevelType w:val="hybridMultilevel"/>
    <w:tmpl w:val="00541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3572635">
    <w:abstractNumId w:val="6"/>
  </w:num>
  <w:num w:numId="2" w16cid:durableId="714626373">
    <w:abstractNumId w:val="4"/>
  </w:num>
  <w:num w:numId="3" w16cid:durableId="1910530674">
    <w:abstractNumId w:val="7"/>
  </w:num>
  <w:num w:numId="4" w16cid:durableId="863907736">
    <w:abstractNumId w:val="0"/>
  </w:num>
  <w:num w:numId="5" w16cid:durableId="697630973">
    <w:abstractNumId w:val="2"/>
  </w:num>
  <w:num w:numId="6" w16cid:durableId="829712018">
    <w:abstractNumId w:val="5"/>
  </w:num>
  <w:num w:numId="7" w16cid:durableId="373694032">
    <w:abstractNumId w:val="3"/>
  </w:num>
  <w:num w:numId="8" w16cid:durableId="192772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42"/>
    <w:rsid w:val="000025FA"/>
    <w:rsid w:val="000073EC"/>
    <w:rsid w:val="00010136"/>
    <w:rsid w:val="000107E5"/>
    <w:rsid w:val="00013730"/>
    <w:rsid w:val="00020B33"/>
    <w:rsid w:val="00023783"/>
    <w:rsid w:val="00035671"/>
    <w:rsid w:val="00037E9A"/>
    <w:rsid w:val="0004117C"/>
    <w:rsid w:val="0004222E"/>
    <w:rsid w:val="000431CF"/>
    <w:rsid w:val="000441A4"/>
    <w:rsid w:val="000449C9"/>
    <w:rsid w:val="00046DC2"/>
    <w:rsid w:val="00046E64"/>
    <w:rsid w:val="00047E2F"/>
    <w:rsid w:val="000517C0"/>
    <w:rsid w:val="000539BA"/>
    <w:rsid w:val="000551BE"/>
    <w:rsid w:val="00055286"/>
    <w:rsid w:val="00056293"/>
    <w:rsid w:val="00057DA2"/>
    <w:rsid w:val="0006061B"/>
    <w:rsid w:val="00060B44"/>
    <w:rsid w:val="00061633"/>
    <w:rsid w:val="00064432"/>
    <w:rsid w:val="00064E3B"/>
    <w:rsid w:val="00065224"/>
    <w:rsid w:val="00065DBA"/>
    <w:rsid w:val="00066DF7"/>
    <w:rsid w:val="00066E9E"/>
    <w:rsid w:val="00070184"/>
    <w:rsid w:val="00070ABC"/>
    <w:rsid w:val="00070B0F"/>
    <w:rsid w:val="000735F6"/>
    <w:rsid w:val="00074559"/>
    <w:rsid w:val="00074D0E"/>
    <w:rsid w:val="000750C1"/>
    <w:rsid w:val="00075C2D"/>
    <w:rsid w:val="00077261"/>
    <w:rsid w:val="000807E3"/>
    <w:rsid w:val="00083DAD"/>
    <w:rsid w:val="00085855"/>
    <w:rsid w:val="00094393"/>
    <w:rsid w:val="00095790"/>
    <w:rsid w:val="00095D17"/>
    <w:rsid w:val="00095D21"/>
    <w:rsid w:val="000964DD"/>
    <w:rsid w:val="00096ACD"/>
    <w:rsid w:val="00097392"/>
    <w:rsid w:val="000A00B9"/>
    <w:rsid w:val="000A4478"/>
    <w:rsid w:val="000A4B3D"/>
    <w:rsid w:val="000A5725"/>
    <w:rsid w:val="000A5DF7"/>
    <w:rsid w:val="000A6295"/>
    <w:rsid w:val="000A7B92"/>
    <w:rsid w:val="000B4836"/>
    <w:rsid w:val="000B5F96"/>
    <w:rsid w:val="000B6F34"/>
    <w:rsid w:val="000C215F"/>
    <w:rsid w:val="000C22BA"/>
    <w:rsid w:val="000C45FE"/>
    <w:rsid w:val="000D44CB"/>
    <w:rsid w:val="000E27C6"/>
    <w:rsid w:val="000E447A"/>
    <w:rsid w:val="000E5E3A"/>
    <w:rsid w:val="000F4BAF"/>
    <w:rsid w:val="000F5086"/>
    <w:rsid w:val="000F6066"/>
    <w:rsid w:val="000F6848"/>
    <w:rsid w:val="00110627"/>
    <w:rsid w:val="0011157D"/>
    <w:rsid w:val="001137FA"/>
    <w:rsid w:val="00113B29"/>
    <w:rsid w:val="00115C9A"/>
    <w:rsid w:val="00123A8B"/>
    <w:rsid w:val="00125485"/>
    <w:rsid w:val="00133610"/>
    <w:rsid w:val="00136B47"/>
    <w:rsid w:val="00144011"/>
    <w:rsid w:val="00146E22"/>
    <w:rsid w:val="00154EB9"/>
    <w:rsid w:val="00155248"/>
    <w:rsid w:val="00160055"/>
    <w:rsid w:val="00160800"/>
    <w:rsid w:val="00173241"/>
    <w:rsid w:val="001740AC"/>
    <w:rsid w:val="0018264D"/>
    <w:rsid w:val="001839EC"/>
    <w:rsid w:val="001848AF"/>
    <w:rsid w:val="00186B59"/>
    <w:rsid w:val="00190C77"/>
    <w:rsid w:val="00191521"/>
    <w:rsid w:val="00193C00"/>
    <w:rsid w:val="001955AD"/>
    <w:rsid w:val="001A2F34"/>
    <w:rsid w:val="001A4BB6"/>
    <w:rsid w:val="001A4FCC"/>
    <w:rsid w:val="001B0F2D"/>
    <w:rsid w:val="001B35AD"/>
    <w:rsid w:val="001B5842"/>
    <w:rsid w:val="001C189D"/>
    <w:rsid w:val="001C3012"/>
    <w:rsid w:val="001C4658"/>
    <w:rsid w:val="001D0A6A"/>
    <w:rsid w:val="001D6704"/>
    <w:rsid w:val="001E376D"/>
    <w:rsid w:val="001E3A6A"/>
    <w:rsid w:val="001E64F7"/>
    <w:rsid w:val="001E6B62"/>
    <w:rsid w:val="001F0B56"/>
    <w:rsid w:val="001F0DAC"/>
    <w:rsid w:val="001F104C"/>
    <w:rsid w:val="001F41DB"/>
    <w:rsid w:val="001F6B2F"/>
    <w:rsid w:val="0020279D"/>
    <w:rsid w:val="002070AD"/>
    <w:rsid w:val="00207586"/>
    <w:rsid w:val="00210142"/>
    <w:rsid w:val="00212798"/>
    <w:rsid w:val="00213119"/>
    <w:rsid w:val="00213CF8"/>
    <w:rsid w:val="002164F2"/>
    <w:rsid w:val="00221B95"/>
    <w:rsid w:val="00221D20"/>
    <w:rsid w:val="00222D67"/>
    <w:rsid w:val="00226041"/>
    <w:rsid w:val="00226E72"/>
    <w:rsid w:val="0023143A"/>
    <w:rsid w:val="00231871"/>
    <w:rsid w:val="00233D2A"/>
    <w:rsid w:val="00233E6D"/>
    <w:rsid w:val="00235449"/>
    <w:rsid w:val="00242FEA"/>
    <w:rsid w:val="002451D4"/>
    <w:rsid w:val="002456A3"/>
    <w:rsid w:val="002457A3"/>
    <w:rsid w:val="00246A0B"/>
    <w:rsid w:val="0025133C"/>
    <w:rsid w:val="00251C68"/>
    <w:rsid w:val="002538D0"/>
    <w:rsid w:val="00254B25"/>
    <w:rsid w:val="002610DB"/>
    <w:rsid w:val="00261A68"/>
    <w:rsid w:val="00261AF4"/>
    <w:rsid w:val="002644C5"/>
    <w:rsid w:val="002654C9"/>
    <w:rsid w:val="002666C2"/>
    <w:rsid w:val="002704ED"/>
    <w:rsid w:val="0028479D"/>
    <w:rsid w:val="002854E3"/>
    <w:rsid w:val="00286D48"/>
    <w:rsid w:val="002871C3"/>
    <w:rsid w:val="00287375"/>
    <w:rsid w:val="00287746"/>
    <w:rsid w:val="002878B6"/>
    <w:rsid w:val="00287C96"/>
    <w:rsid w:val="002902C4"/>
    <w:rsid w:val="00291C88"/>
    <w:rsid w:val="00294381"/>
    <w:rsid w:val="00294B8D"/>
    <w:rsid w:val="00294DCF"/>
    <w:rsid w:val="00297A16"/>
    <w:rsid w:val="002A00EC"/>
    <w:rsid w:val="002A0C47"/>
    <w:rsid w:val="002A170D"/>
    <w:rsid w:val="002A5351"/>
    <w:rsid w:val="002B2278"/>
    <w:rsid w:val="002B37CA"/>
    <w:rsid w:val="002B7695"/>
    <w:rsid w:val="002C2A6D"/>
    <w:rsid w:val="002C365D"/>
    <w:rsid w:val="002C4F47"/>
    <w:rsid w:val="002C52A7"/>
    <w:rsid w:val="002D2D49"/>
    <w:rsid w:val="002E2DE9"/>
    <w:rsid w:val="002E2F02"/>
    <w:rsid w:val="002E4E8D"/>
    <w:rsid w:val="002F3405"/>
    <w:rsid w:val="002F375E"/>
    <w:rsid w:val="002F3A34"/>
    <w:rsid w:val="002F3CC8"/>
    <w:rsid w:val="002F52E2"/>
    <w:rsid w:val="002F61B0"/>
    <w:rsid w:val="0030144B"/>
    <w:rsid w:val="0030392D"/>
    <w:rsid w:val="00303AD0"/>
    <w:rsid w:val="003061AD"/>
    <w:rsid w:val="00307C06"/>
    <w:rsid w:val="003104C3"/>
    <w:rsid w:val="00312239"/>
    <w:rsid w:val="003123E1"/>
    <w:rsid w:val="0031412C"/>
    <w:rsid w:val="00315192"/>
    <w:rsid w:val="00320547"/>
    <w:rsid w:val="00320EEA"/>
    <w:rsid w:val="00323C9A"/>
    <w:rsid w:val="00324EB5"/>
    <w:rsid w:val="00325759"/>
    <w:rsid w:val="0032611D"/>
    <w:rsid w:val="003270EB"/>
    <w:rsid w:val="00331DB2"/>
    <w:rsid w:val="003327DA"/>
    <w:rsid w:val="003346C9"/>
    <w:rsid w:val="00345FE0"/>
    <w:rsid w:val="00351625"/>
    <w:rsid w:val="00352B13"/>
    <w:rsid w:val="00355556"/>
    <w:rsid w:val="00355C55"/>
    <w:rsid w:val="00355D50"/>
    <w:rsid w:val="0035603C"/>
    <w:rsid w:val="0035640D"/>
    <w:rsid w:val="00356501"/>
    <w:rsid w:val="00357170"/>
    <w:rsid w:val="0036404E"/>
    <w:rsid w:val="00366B50"/>
    <w:rsid w:val="00366DAE"/>
    <w:rsid w:val="00371982"/>
    <w:rsid w:val="00372127"/>
    <w:rsid w:val="003738BD"/>
    <w:rsid w:val="00373D26"/>
    <w:rsid w:val="0037506A"/>
    <w:rsid w:val="003753D4"/>
    <w:rsid w:val="0037599C"/>
    <w:rsid w:val="0038014F"/>
    <w:rsid w:val="003844F2"/>
    <w:rsid w:val="00384BA9"/>
    <w:rsid w:val="00386464"/>
    <w:rsid w:val="003913DE"/>
    <w:rsid w:val="003970F7"/>
    <w:rsid w:val="00397B0E"/>
    <w:rsid w:val="003A1B83"/>
    <w:rsid w:val="003A2170"/>
    <w:rsid w:val="003A289B"/>
    <w:rsid w:val="003A3AF4"/>
    <w:rsid w:val="003A7976"/>
    <w:rsid w:val="003B5C8D"/>
    <w:rsid w:val="003C1B19"/>
    <w:rsid w:val="003C3863"/>
    <w:rsid w:val="003C50B6"/>
    <w:rsid w:val="003C5BAD"/>
    <w:rsid w:val="003D09BD"/>
    <w:rsid w:val="003D58A5"/>
    <w:rsid w:val="003D72EC"/>
    <w:rsid w:val="003E17B5"/>
    <w:rsid w:val="003E556E"/>
    <w:rsid w:val="003E601A"/>
    <w:rsid w:val="003E647E"/>
    <w:rsid w:val="003F11D8"/>
    <w:rsid w:val="003F1810"/>
    <w:rsid w:val="003F1BCF"/>
    <w:rsid w:val="003F217B"/>
    <w:rsid w:val="003F2DFC"/>
    <w:rsid w:val="003F37FF"/>
    <w:rsid w:val="003F7200"/>
    <w:rsid w:val="004007E1"/>
    <w:rsid w:val="00411B9B"/>
    <w:rsid w:val="004178EA"/>
    <w:rsid w:val="00422001"/>
    <w:rsid w:val="00423E69"/>
    <w:rsid w:val="00424366"/>
    <w:rsid w:val="004257DD"/>
    <w:rsid w:val="0042740A"/>
    <w:rsid w:val="00433C05"/>
    <w:rsid w:val="004413A3"/>
    <w:rsid w:val="004418D4"/>
    <w:rsid w:val="00444C75"/>
    <w:rsid w:val="004454E4"/>
    <w:rsid w:val="0044744D"/>
    <w:rsid w:val="00450525"/>
    <w:rsid w:val="004579F7"/>
    <w:rsid w:val="0046420D"/>
    <w:rsid w:val="00464D1E"/>
    <w:rsid w:val="00467671"/>
    <w:rsid w:val="00471EF8"/>
    <w:rsid w:val="00473F44"/>
    <w:rsid w:val="00475E70"/>
    <w:rsid w:val="00476097"/>
    <w:rsid w:val="00476887"/>
    <w:rsid w:val="00477E19"/>
    <w:rsid w:val="004816BF"/>
    <w:rsid w:val="00486CD8"/>
    <w:rsid w:val="004878DE"/>
    <w:rsid w:val="0049022F"/>
    <w:rsid w:val="004930FE"/>
    <w:rsid w:val="004A1D45"/>
    <w:rsid w:val="004A37DE"/>
    <w:rsid w:val="004A697A"/>
    <w:rsid w:val="004B3A77"/>
    <w:rsid w:val="004C1AD4"/>
    <w:rsid w:val="004C2A94"/>
    <w:rsid w:val="004C7AF0"/>
    <w:rsid w:val="004D2D1C"/>
    <w:rsid w:val="004D3E9A"/>
    <w:rsid w:val="004D6B67"/>
    <w:rsid w:val="004D77F9"/>
    <w:rsid w:val="004E169E"/>
    <w:rsid w:val="004E363B"/>
    <w:rsid w:val="004E3E7A"/>
    <w:rsid w:val="004E4F85"/>
    <w:rsid w:val="004E6FCA"/>
    <w:rsid w:val="004E7264"/>
    <w:rsid w:val="004F4263"/>
    <w:rsid w:val="00502680"/>
    <w:rsid w:val="00504755"/>
    <w:rsid w:val="00507AEB"/>
    <w:rsid w:val="005103D1"/>
    <w:rsid w:val="005118F6"/>
    <w:rsid w:val="00512441"/>
    <w:rsid w:val="00514259"/>
    <w:rsid w:val="00515E83"/>
    <w:rsid w:val="00516072"/>
    <w:rsid w:val="00517774"/>
    <w:rsid w:val="0052216C"/>
    <w:rsid w:val="005256ED"/>
    <w:rsid w:val="00527798"/>
    <w:rsid w:val="005318AF"/>
    <w:rsid w:val="00535B33"/>
    <w:rsid w:val="00535CD7"/>
    <w:rsid w:val="00540408"/>
    <w:rsid w:val="0054332F"/>
    <w:rsid w:val="0054459B"/>
    <w:rsid w:val="005448A7"/>
    <w:rsid w:val="00544F08"/>
    <w:rsid w:val="005475A7"/>
    <w:rsid w:val="00550BA5"/>
    <w:rsid w:val="00550E65"/>
    <w:rsid w:val="00552AA0"/>
    <w:rsid w:val="00552CB0"/>
    <w:rsid w:val="00555DEE"/>
    <w:rsid w:val="00557B24"/>
    <w:rsid w:val="00561B39"/>
    <w:rsid w:val="005653F6"/>
    <w:rsid w:val="00565565"/>
    <w:rsid w:val="005669AA"/>
    <w:rsid w:val="005679DB"/>
    <w:rsid w:val="0057180E"/>
    <w:rsid w:val="00571F48"/>
    <w:rsid w:val="00573367"/>
    <w:rsid w:val="0057379C"/>
    <w:rsid w:val="0058492D"/>
    <w:rsid w:val="00585D52"/>
    <w:rsid w:val="00587289"/>
    <w:rsid w:val="005875C7"/>
    <w:rsid w:val="00594E25"/>
    <w:rsid w:val="00595ED7"/>
    <w:rsid w:val="00597448"/>
    <w:rsid w:val="005A2E8D"/>
    <w:rsid w:val="005A3C61"/>
    <w:rsid w:val="005B0C60"/>
    <w:rsid w:val="005B1F16"/>
    <w:rsid w:val="005B48D2"/>
    <w:rsid w:val="005B5B65"/>
    <w:rsid w:val="005B7494"/>
    <w:rsid w:val="005B7E03"/>
    <w:rsid w:val="005C535A"/>
    <w:rsid w:val="005E094D"/>
    <w:rsid w:val="005E1A8A"/>
    <w:rsid w:val="005E1B10"/>
    <w:rsid w:val="005E1C2E"/>
    <w:rsid w:val="005E26D8"/>
    <w:rsid w:val="005E32EF"/>
    <w:rsid w:val="005E62CA"/>
    <w:rsid w:val="005E7FD0"/>
    <w:rsid w:val="005F08B0"/>
    <w:rsid w:val="005F355D"/>
    <w:rsid w:val="005F68F0"/>
    <w:rsid w:val="00600618"/>
    <w:rsid w:val="00600D43"/>
    <w:rsid w:val="00601C95"/>
    <w:rsid w:val="00602829"/>
    <w:rsid w:val="00604CE4"/>
    <w:rsid w:val="006122E4"/>
    <w:rsid w:val="00614E3E"/>
    <w:rsid w:val="006165D8"/>
    <w:rsid w:val="00616ECB"/>
    <w:rsid w:val="00621AED"/>
    <w:rsid w:val="00621D10"/>
    <w:rsid w:val="0062535A"/>
    <w:rsid w:val="00631415"/>
    <w:rsid w:val="00633B32"/>
    <w:rsid w:val="00637991"/>
    <w:rsid w:val="00637CC6"/>
    <w:rsid w:val="00640B44"/>
    <w:rsid w:val="0064442A"/>
    <w:rsid w:val="0064558A"/>
    <w:rsid w:val="0064736C"/>
    <w:rsid w:val="00650564"/>
    <w:rsid w:val="00660143"/>
    <w:rsid w:val="00661C8F"/>
    <w:rsid w:val="0066288E"/>
    <w:rsid w:val="00662904"/>
    <w:rsid w:val="00663A08"/>
    <w:rsid w:val="00663C38"/>
    <w:rsid w:val="00663CF0"/>
    <w:rsid w:val="00666C8B"/>
    <w:rsid w:val="00671333"/>
    <w:rsid w:val="006746C8"/>
    <w:rsid w:val="00675726"/>
    <w:rsid w:val="00675D6D"/>
    <w:rsid w:val="00676CF2"/>
    <w:rsid w:val="006779AA"/>
    <w:rsid w:val="0068064E"/>
    <w:rsid w:val="00686F19"/>
    <w:rsid w:val="0068709F"/>
    <w:rsid w:val="00687CC7"/>
    <w:rsid w:val="00693EB7"/>
    <w:rsid w:val="00693FCD"/>
    <w:rsid w:val="00696F4B"/>
    <w:rsid w:val="006A0578"/>
    <w:rsid w:val="006A1122"/>
    <w:rsid w:val="006A5AF0"/>
    <w:rsid w:val="006A78A7"/>
    <w:rsid w:val="006B0813"/>
    <w:rsid w:val="006B0D03"/>
    <w:rsid w:val="006B200B"/>
    <w:rsid w:val="006B5494"/>
    <w:rsid w:val="006B5EA8"/>
    <w:rsid w:val="006B6FD1"/>
    <w:rsid w:val="006C2AA7"/>
    <w:rsid w:val="006C5081"/>
    <w:rsid w:val="006D00B4"/>
    <w:rsid w:val="006D2581"/>
    <w:rsid w:val="006D2A7C"/>
    <w:rsid w:val="006D4CED"/>
    <w:rsid w:val="006D7405"/>
    <w:rsid w:val="006E7B80"/>
    <w:rsid w:val="006F0C3D"/>
    <w:rsid w:val="006F2AE2"/>
    <w:rsid w:val="006F2E4F"/>
    <w:rsid w:val="006F422D"/>
    <w:rsid w:val="006F56FE"/>
    <w:rsid w:val="00700403"/>
    <w:rsid w:val="00701463"/>
    <w:rsid w:val="00702B2A"/>
    <w:rsid w:val="0070337C"/>
    <w:rsid w:val="00704786"/>
    <w:rsid w:val="00707DB9"/>
    <w:rsid w:val="00710B27"/>
    <w:rsid w:val="00712CDB"/>
    <w:rsid w:val="00714840"/>
    <w:rsid w:val="007150AE"/>
    <w:rsid w:val="007227C3"/>
    <w:rsid w:val="00725ECC"/>
    <w:rsid w:val="007273C1"/>
    <w:rsid w:val="007278F9"/>
    <w:rsid w:val="007301F7"/>
    <w:rsid w:val="007316AB"/>
    <w:rsid w:val="00735349"/>
    <w:rsid w:val="00735372"/>
    <w:rsid w:val="00737518"/>
    <w:rsid w:val="00737FD8"/>
    <w:rsid w:val="00740972"/>
    <w:rsid w:val="007416F0"/>
    <w:rsid w:val="007529F0"/>
    <w:rsid w:val="00754A2D"/>
    <w:rsid w:val="00756114"/>
    <w:rsid w:val="00760073"/>
    <w:rsid w:val="00762CEE"/>
    <w:rsid w:val="00763224"/>
    <w:rsid w:val="00765CC6"/>
    <w:rsid w:val="00766363"/>
    <w:rsid w:val="00766645"/>
    <w:rsid w:val="007672CD"/>
    <w:rsid w:val="0077090F"/>
    <w:rsid w:val="007732DF"/>
    <w:rsid w:val="0077462A"/>
    <w:rsid w:val="00776692"/>
    <w:rsid w:val="007770CF"/>
    <w:rsid w:val="00777CDA"/>
    <w:rsid w:val="00781534"/>
    <w:rsid w:val="00785748"/>
    <w:rsid w:val="00787988"/>
    <w:rsid w:val="00790D7A"/>
    <w:rsid w:val="007940BF"/>
    <w:rsid w:val="00794A66"/>
    <w:rsid w:val="00797715"/>
    <w:rsid w:val="00797995"/>
    <w:rsid w:val="007A0A25"/>
    <w:rsid w:val="007A45B8"/>
    <w:rsid w:val="007A589F"/>
    <w:rsid w:val="007A690E"/>
    <w:rsid w:val="007A7A94"/>
    <w:rsid w:val="007B19F8"/>
    <w:rsid w:val="007B1B6C"/>
    <w:rsid w:val="007B25F1"/>
    <w:rsid w:val="007B461F"/>
    <w:rsid w:val="007B587D"/>
    <w:rsid w:val="007B643D"/>
    <w:rsid w:val="007C16EC"/>
    <w:rsid w:val="007C25D6"/>
    <w:rsid w:val="007C4D87"/>
    <w:rsid w:val="007C5F2E"/>
    <w:rsid w:val="007D2D3B"/>
    <w:rsid w:val="007D3D78"/>
    <w:rsid w:val="007D53B5"/>
    <w:rsid w:val="007D5AAC"/>
    <w:rsid w:val="007D6145"/>
    <w:rsid w:val="007D6921"/>
    <w:rsid w:val="007E0C1E"/>
    <w:rsid w:val="007E265E"/>
    <w:rsid w:val="007E2C9F"/>
    <w:rsid w:val="007E3762"/>
    <w:rsid w:val="007E4083"/>
    <w:rsid w:val="007F11AC"/>
    <w:rsid w:val="007F1530"/>
    <w:rsid w:val="007F790A"/>
    <w:rsid w:val="00801350"/>
    <w:rsid w:val="008063FD"/>
    <w:rsid w:val="00811781"/>
    <w:rsid w:val="00813041"/>
    <w:rsid w:val="00824540"/>
    <w:rsid w:val="00826FD3"/>
    <w:rsid w:val="00827C4E"/>
    <w:rsid w:val="0083049A"/>
    <w:rsid w:val="00831C03"/>
    <w:rsid w:val="0083212B"/>
    <w:rsid w:val="00833613"/>
    <w:rsid w:val="00840C81"/>
    <w:rsid w:val="0084192F"/>
    <w:rsid w:val="00842918"/>
    <w:rsid w:val="00843ACC"/>
    <w:rsid w:val="0084719D"/>
    <w:rsid w:val="00850A11"/>
    <w:rsid w:val="008511BE"/>
    <w:rsid w:val="008513D3"/>
    <w:rsid w:val="00855495"/>
    <w:rsid w:val="00856471"/>
    <w:rsid w:val="00865894"/>
    <w:rsid w:val="008667BC"/>
    <w:rsid w:val="00867224"/>
    <w:rsid w:val="0087231F"/>
    <w:rsid w:val="0087245D"/>
    <w:rsid w:val="00875A18"/>
    <w:rsid w:val="0088042E"/>
    <w:rsid w:val="00880F3C"/>
    <w:rsid w:val="00883FFA"/>
    <w:rsid w:val="0089211B"/>
    <w:rsid w:val="008A14F9"/>
    <w:rsid w:val="008A4B90"/>
    <w:rsid w:val="008B134F"/>
    <w:rsid w:val="008B5B10"/>
    <w:rsid w:val="008C7A7F"/>
    <w:rsid w:val="008D01EF"/>
    <w:rsid w:val="008D3A1B"/>
    <w:rsid w:val="008D4290"/>
    <w:rsid w:val="008D5DBD"/>
    <w:rsid w:val="008E3C66"/>
    <w:rsid w:val="008E5623"/>
    <w:rsid w:val="008E5AC1"/>
    <w:rsid w:val="008E6AFF"/>
    <w:rsid w:val="008E72C3"/>
    <w:rsid w:val="008F3B1E"/>
    <w:rsid w:val="0090192B"/>
    <w:rsid w:val="009024D3"/>
    <w:rsid w:val="00903B10"/>
    <w:rsid w:val="009042A1"/>
    <w:rsid w:val="009068A9"/>
    <w:rsid w:val="00912C95"/>
    <w:rsid w:val="0091371F"/>
    <w:rsid w:val="00915CE7"/>
    <w:rsid w:val="0092449C"/>
    <w:rsid w:val="00926D2C"/>
    <w:rsid w:val="009277FF"/>
    <w:rsid w:val="00931958"/>
    <w:rsid w:val="009343DD"/>
    <w:rsid w:val="00934BD2"/>
    <w:rsid w:val="00942221"/>
    <w:rsid w:val="009433A0"/>
    <w:rsid w:val="00943974"/>
    <w:rsid w:val="00944E10"/>
    <w:rsid w:val="00950F09"/>
    <w:rsid w:val="0096420A"/>
    <w:rsid w:val="009646A6"/>
    <w:rsid w:val="009709FB"/>
    <w:rsid w:val="00971D12"/>
    <w:rsid w:val="00972B02"/>
    <w:rsid w:val="00974F32"/>
    <w:rsid w:val="00975B1B"/>
    <w:rsid w:val="0098066A"/>
    <w:rsid w:val="00984CFA"/>
    <w:rsid w:val="00985009"/>
    <w:rsid w:val="00985C64"/>
    <w:rsid w:val="00986EA6"/>
    <w:rsid w:val="00987504"/>
    <w:rsid w:val="00992E3E"/>
    <w:rsid w:val="00995F40"/>
    <w:rsid w:val="0099694C"/>
    <w:rsid w:val="0099738C"/>
    <w:rsid w:val="009A189C"/>
    <w:rsid w:val="009A2075"/>
    <w:rsid w:val="009A2C66"/>
    <w:rsid w:val="009A2D85"/>
    <w:rsid w:val="009A2E91"/>
    <w:rsid w:val="009A44A1"/>
    <w:rsid w:val="009A63D1"/>
    <w:rsid w:val="009A7814"/>
    <w:rsid w:val="009B30D1"/>
    <w:rsid w:val="009B32B9"/>
    <w:rsid w:val="009B4F9C"/>
    <w:rsid w:val="009B6E45"/>
    <w:rsid w:val="009B7CE6"/>
    <w:rsid w:val="009C24F0"/>
    <w:rsid w:val="009C3DE5"/>
    <w:rsid w:val="009C49EA"/>
    <w:rsid w:val="009D048B"/>
    <w:rsid w:val="009E0347"/>
    <w:rsid w:val="009E3295"/>
    <w:rsid w:val="009E563B"/>
    <w:rsid w:val="009E5E20"/>
    <w:rsid w:val="009E6B12"/>
    <w:rsid w:val="009F2622"/>
    <w:rsid w:val="009F4C60"/>
    <w:rsid w:val="009F72C3"/>
    <w:rsid w:val="00A056AB"/>
    <w:rsid w:val="00A06555"/>
    <w:rsid w:val="00A06F80"/>
    <w:rsid w:val="00A07B08"/>
    <w:rsid w:val="00A142D5"/>
    <w:rsid w:val="00A17DF4"/>
    <w:rsid w:val="00A22259"/>
    <w:rsid w:val="00A24806"/>
    <w:rsid w:val="00A25DF7"/>
    <w:rsid w:val="00A2622E"/>
    <w:rsid w:val="00A267AA"/>
    <w:rsid w:val="00A272BD"/>
    <w:rsid w:val="00A32E91"/>
    <w:rsid w:val="00A3567D"/>
    <w:rsid w:val="00A370A3"/>
    <w:rsid w:val="00A37D42"/>
    <w:rsid w:val="00A4024A"/>
    <w:rsid w:val="00A4177B"/>
    <w:rsid w:val="00A42532"/>
    <w:rsid w:val="00A45E9B"/>
    <w:rsid w:val="00A52425"/>
    <w:rsid w:val="00A57563"/>
    <w:rsid w:val="00A62B42"/>
    <w:rsid w:val="00A6494F"/>
    <w:rsid w:val="00A70997"/>
    <w:rsid w:val="00A726A4"/>
    <w:rsid w:val="00A72A9D"/>
    <w:rsid w:val="00A733F8"/>
    <w:rsid w:val="00A7398A"/>
    <w:rsid w:val="00A75839"/>
    <w:rsid w:val="00A820B2"/>
    <w:rsid w:val="00A86D93"/>
    <w:rsid w:val="00A87A9A"/>
    <w:rsid w:val="00A90F6E"/>
    <w:rsid w:val="00A91594"/>
    <w:rsid w:val="00A932C5"/>
    <w:rsid w:val="00A941AD"/>
    <w:rsid w:val="00AA3F9E"/>
    <w:rsid w:val="00AA4D33"/>
    <w:rsid w:val="00AB204D"/>
    <w:rsid w:val="00AB2BFE"/>
    <w:rsid w:val="00AB396E"/>
    <w:rsid w:val="00AB541E"/>
    <w:rsid w:val="00AB5573"/>
    <w:rsid w:val="00AB56F8"/>
    <w:rsid w:val="00AB58F3"/>
    <w:rsid w:val="00AC403C"/>
    <w:rsid w:val="00AC6280"/>
    <w:rsid w:val="00AC7396"/>
    <w:rsid w:val="00AD08BD"/>
    <w:rsid w:val="00AD2AFF"/>
    <w:rsid w:val="00AD40E7"/>
    <w:rsid w:val="00AE001E"/>
    <w:rsid w:val="00AE0177"/>
    <w:rsid w:val="00AE1DE3"/>
    <w:rsid w:val="00AF1BB7"/>
    <w:rsid w:val="00AF2F2C"/>
    <w:rsid w:val="00AF7965"/>
    <w:rsid w:val="00B007EE"/>
    <w:rsid w:val="00B01251"/>
    <w:rsid w:val="00B0200B"/>
    <w:rsid w:val="00B02067"/>
    <w:rsid w:val="00B02214"/>
    <w:rsid w:val="00B04F31"/>
    <w:rsid w:val="00B063FD"/>
    <w:rsid w:val="00B17B0E"/>
    <w:rsid w:val="00B215A8"/>
    <w:rsid w:val="00B23199"/>
    <w:rsid w:val="00B25F78"/>
    <w:rsid w:val="00B2652F"/>
    <w:rsid w:val="00B30ED6"/>
    <w:rsid w:val="00B32EBC"/>
    <w:rsid w:val="00B34E86"/>
    <w:rsid w:val="00B37523"/>
    <w:rsid w:val="00B431AF"/>
    <w:rsid w:val="00B43AB5"/>
    <w:rsid w:val="00B46E1A"/>
    <w:rsid w:val="00B47030"/>
    <w:rsid w:val="00B5290F"/>
    <w:rsid w:val="00B54F60"/>
    <w:rsid w:val="00B55699"/>
    <w:rsid w:val="00B60E80"/>
    <w:rsid w:val="00B63D80"/>
    <w:rsid w:val="00B656FD"/>
    <w:rsid w:val="00B70172"/>
    <w:rsid w:val="00B73F92"/>
    <w:rsid w:val="00B76A69"/>
    <w:rsid w:val="00B77CEF"/>
    <w:rsid w:val="00B84EBD"/>
    <w:rsid w:val="00B876F8"/>
    <w:rsid w:val="00B9181B"/>
    <w:rsid w:val="00B94EF9"/>
    <w:rsid w:val="00BA0B65"/>
    <w:rsid w:val="00BA1939"/>
    <w:rsid w:val="00BA26CB"/>
    <w:rsid w:val="00BA41F1"/>
    <w:rsid w:val="00BA5B9A"/>
    <w:rsid w:val="00BA744C"/>
    <w:rsid w:val="00BB1015"/>
    <w:rsid w:val="00BB2699"/>
    <w:rsid w:val="00BB2BE5"/>
    <w:rsid w:val="00BB2E54"/>
    <w:rsid w:val="00BC1DB1"/>
    <w:rsid w:val="00BC29D8"/>
    <w:rsid w:val="00BC2E02"/>
    <w:rsid w:val="00BC35A5"/>
    <w:rsid w:val="00BC7237"/>
    <w:rsid w:val="00BD6810"/>
    <w:rsid w:val="00BD6DEE"/>
    <w:rsid w:val="00BE4780"/>
    <w:rsid w:val="00BE6E91"/>
    <w:rsid w:val="00BF5157"/>
    <w:rsid w:val="00BF5485"/>
    <w:rsid w:val="00BF696A"/>
    <w:rsid w:val="00C0128F"/>
    <w:rsid w:val="00C03F20"/>
    <w:rsid w:val="00C06233"/>
    <w:rsid w:val="00C11A1B"/>
    <w:rsid w:val="00C11E9E"/>
    <w:rsid w:val="00C1530E"/>
    <w:rsid w:val="00C16400"/>
    <w:rsid w:val="00C24304"/>
    <w:rsid w:val="00C24AFD"/>
    <w:rsid w:val="00C260AC"/>
    <w:rsid w:val="00C27318"/>
    <w:rsid w:val="00C32E8D"/>
    <w:rsid w:val="00C3480E"/>
    <w:rsid w:val="00C35E58"/>
    <w:rsid w:val="00C362EE"/>
    <w:rsid w:val="00C3758E"/>
    <w:rsid w:val="00C40D86"/>
    <w:rsid w:val="00C41A01"/>
    <w:rsid w:val="00C44443"/>
    <w:rsid w:val="00C45D72"/>
    <w:rsid w:val="00C502A8"/>
    <w:rsid w:val="00C54999"/>
    <w:rsid w:val="00C55C37"/>
    <w:rsid w:val="00C57E00"/>
    <w:rsid w:val="00C61266"/>
    <w:rsid w:val="00C64F7B"/>
    <w:rsid w:val="00C65FE2"/>
    <w:rsid w:val="00C714E7"/>
    <w:rsid w:val="00C72782"/>
    <w:rsid w:val="00C72848"/>
    <w:rsid w:val="00C72FF6"/>
    <w:rsid w:val="00C73222"/>
    <w:rsid w:val="00C846EF"/>
    <w:rsid w:val="00C90F18"/>
    <w:rsid w:val="00C9194F"/>
    <w:rsid w:val="00C923D5"/>
    <w:rsid w:val="00C93B2F"/>
    <w:rsid w:val="00C93CA2"/>
    <w:rsid w:val="00C96D86"/>
    <w:rsid w:val="00CA31C3"/>
    <w:rsid w:val="00CA3E3C"/>
    <w:rsid w:val="00CA4AD1"/>
    <w:rsid w:val="00CA4B9D"/>
    <w:rsid w:val="00CB013B"/>
    <w:rsid w:val="00CB20BE"/>
    <w:rsid w:val="00CB2817"/>
    <w:rsid w:val="00CB378A"/>
    <w:rsid w:val="00CB6DB2"/>
    <w:rsid w:val="00CC0372"/>
    <w:rsid w:val="00CC1274"/>
    <w:rsid w:val="00CC301B"/>
    <w:rsid w:val="00CC31E2"/>
    <w:rsid w:val="00CC403E"/>
    <w:rsid w:val="00CD080A"/>
    <w:rsid w:val="00CD1087"/>
    <w:rsid w:val="00CD2AA7"/>
    <w:rsid w:val="00CD394C"/>
    <w:rsid w:val="00CD7AD2"/>
    <w:rsid w:val="00CE1A5E"/>
    <w:rsid w:val="00CE1C5B"/>
    <w:rsid w:val="00CE47A4"/>
    <w:rsid w:val="00CE62C6"/>
    <w:rsid w:val="00CE6850"/>
    <w:rsid w:val="00CE7361"/>
    <w:rsid w:val="00CF0096"/>
    <w:rsid w:val="00CF22CB"/>
    <w:rsid w:val="00CF2A9C"/>
    <w:rsid w:val="00CF3C32"/>
    <w:rsid w:val="00CF4E78"/>
    <w:rsid w:val="00D03A5E"/>
    <w:rsid w:val="00D0681A"/>
    <w:rsid w:val="00D06D47"/>
    <w:rsid w:val="00D10193"/>
    <w:rsid w:val="00D15CB5"/>
    <w:rsid w:val="00D16817"/>
    <w:rsid w:val="00D24C70"/>
    <w:rsid w:val="00D24EA5"/>
    <w:rsid w:val="00D254F0"/>
    <w:rsid w:val="00D25D51"/>
    <w:rsid w:val="00D36DD7"/>
    <w:rsid w:val="00D373B8"/>
    <w:rsid w:val="00D379BC"/>
    <w:rsid w:val="00D40A01"/>
    <w:rsid w:val="00D41A89"/>
    <w:rsid w:val="00D42554"/>
    <w:rsid w:val="00D42B99"/>
    <w:rsid w:val="00D43155"/>
    <w:rsid w:val="00D43703"/>
    <w:rsid w:val="00D5099E"/>
    <w:rsid w:val="00D56204"/>
    <w:rsid w:val="00D56D9E"/>
    <w:rsid w:val="00D56DFE"/>
    <w:rsid w:val="00D61D7E"/>
    <w:rsid w:val="00D635FD"/>
    <w:rsid w:val="00D6539C"/>
    <w:rsid w:val="00D714FF"/>
    <w:rsid w:val="00D7219A"/>
    <w:rsid w:val="00D748B0"/>
    <w:rsid w:val="00D75987"/>
    <w:rsid w:val="00D76209"/>
    <w:rsid w:val="00D77445"/>
    <w:rsid w:val="00D77666"/>
    <w:rsid w:val="00D8017B"/>
    <w:rsid w:val="00D83FC1"/>
    <w:rsid w:val="00D861E5"/>
    <w:rsid w:val="00D865D1"/>
    <w:rsid w:val="00D87ED4"/>
    <w:rsid w:val="00D908AE"/>
    <w:rsid w:val="00D92DD8"/>
    <w:rsid w:val="00D93159"/>
    <w:rsid w:val="00DA2404"/>
    <w:rsid w:val="00DA4C57"/>
    <w:rsid w:val="00DA6151"/>
    <w:rsid w:val="00DA6D7B"/>
    <w:rsid w:val="00DA6F48"/>
    <w:rsid w:val="00DA77C1"/>
    <w:rsid w:val="00DB06C8"/>
    <w:rsid w:val="00DB12CA"/>
    <w:rsid w:val="00DB21C9"/>
    <w:rsid w:val="00DB6959"/>
    <w:rsid w:val="00DC00BA"/>
    <w:rsid w:val="00DC48E7"/>
    <w:rsid w:val="00DC5B55"/>
    <w:rsid w:val="00DD0CAB"/>
    <w:rsid w:val="00DD0E03"/>
    <w:rsid w:val="00DD250A"/>
    <w:rsid w:val="00DD34EE"/>
    <w:rsid w:val="00DD5FAD"/>
    <w:rsid w:val="00DD6A32"/>
    <w:rsid w:val="00DE1B20"/>
    <w:rsid w:val="00DE21E1"/>
    <w:rsid w:val="00DE2E62"/>
    <w:rsid w:val="00DE40FD"/>
    <w:rsid w:val="00DE49B0"/>
    <w:rsid w:val="00DE614B"/>
    <w:rsid w:val="00DE760C"/>
    <w:rsid w:val="00DE7940"/>
    <w:rsid w:val="00DF5035"/>
    <w:rsid w:val="00DF68E4"/>
    <w:rsid w:val="00DF6C68"/>
    <w:rsid w:val="00E02575"/>
    <w:rsid w:val="00E02A36"/>
    <w:rsid w:val="00E039FA"/>
    <w:rsid w:val="00E05260"/>
    <w:rsid w:val="00E0766E"/>
    <w:rsid w:val="00E12185"/>
    <w:rsid w:val="00E12A66"/>
    <w:rsid w:val="00E13A72"/>
    <w:rsid w:val="00E17B62"/>
    <w:rsid w:val="00E202DA"/>
    <w:rsid w:val="00E20891"/>
    <w:rsid w:val="00E21523"/>
    <w:rsid w:val="00E236DD"/>
    <w:rsid w:val="00E23784"/>
    <w:rsid w:val="00E25358"/>
    <w:rsid w:val="00E26749"/>
    <w:rsid w:val="00E2684A"/>
    <w:rsid w:val="00E301BA"/>
    <w:rsid w:val="00E33350"/>
    <w:rsid w:val="00E35F6E"/>
    <w:rsid w:val="00E365A6"/>
    <w:rsid w:val="00E36E2E"/>
    <w:rsid w:val="00E44752"/>
    <w:rsid w:val="00E50C5A"/>
    <w:rsid w:val="00E513B6"/>
    <w:rsid w:val="00E51B9F"/>
    <w:rsid w:val="00E54E16"/>
    <w:rsid w:val="00E55596"/>
    <w:rsid w:val="00E56A77"/>
    <w:rsid w:val="00E61E02"/>
    <w:rsid w:val="00E628CF"/>
    <w:rsid w:val="00E646D8"/>
    <w:rsid w:val="00E66599"/>
    <w:rsid w:val="00E66796"/>
    <w:rsid w:val="00E66C47"/>
    <w:rsid w:val="00E74836"/>
    <w:rsid w:val="00E74EFA"/>
    <w:rsid w:val="00E7792C"/>
    <w:rsid w:val="00E77B41"/>
    <w:rsid w:val="00E829E3"/>
    <w:rsid w:val="00E846F0"/>
    <w:rsid w:val="00E8672C"/>
    <w:rsid w:val="00E91887"/>
    <w:rsid w:val="00E92170"/>
    <w:rsid w:val="00E925A5"/>
    <w:rsid w:val="00E96BFA"/>
    <w:rsid w:val="00E973C7"/>
    <w:rsid w:val="00EA06B3"/>
    <w:rsid w:val="00EA56A4"/>
    <w:rsid w:val="00EA7C07"/>
    <w:rsid w:val="00EB6CFF"/>
    <w:rsid w:val="00EC0B19"/>
    <w:rsid w:val="00EC23A1"/>
    <w:rsid w:val="00EC2FC9"/>
    <w:rsid w:val="00EC58CF"/>
    <w:rsid w:val="00EC742F"/>
    <w:rsid w:val="00EC7A09"/>
    <w:rsid w:val="00ED3A3D"/>
    <w:rsid w:val="00ED3AA8"/>
    <w:rsid w:val="00ED457E"/>
    <w:rsid w:val="00ED5830"/>
    <w:rsid w:val="00ED7B2B"/>
    <w:rsid w:val="00EE0462"/>
    <w:rsid w:val="00EE27E3"/>
    <w:rsid w:val="00EE4657"/>
    <w:rsid w:val="00EE4A89"/>
    <w:rsid w:val="00EE5B2E"/>
    <w:rsid w:val="00EE7768"/>
    <w:rsid w:val="00F0293B"/>
    <w:rsid w:val="00F04A6C"/>
    <w:rsid w:val="00F05A61"/>
    <w:rsid w:val="00F0741B"/>
    <w:rsid w:val="00F113BA"/>
    <w:rsid w:val="00F1354A"/>
    <w:rsid w:val="00F2018D"/>
    <w:rsid w:val="00F20747"/>
    <w:rsid w:val="00F27344"/>
    <w:rsid w:val="00F437B9"/>
    <w:rsid w:val="00F43AD6"/>
    <w:rsid w:val="00F47384"/>
    <w:rsid w:val="00F47AFB"/>
    <w:rsid w:val="00F53474"/>
    <w:rsid w:val="00F57A3D"/>
    <w:rsid w:val="00F6541A"/>
    <w:rsid w:val="00F753CB"/>
    <w:rsid w:val="00F76304"/>
    <w:rsid w:val="00F80909"/>
    <w:rsid w:val="00F81A79"/>
    <w:rsid w:val="00F8605A"/>
    <w:rsid w:val="00F86E7C"/>
    <w:rsid w:val="00F91BF4"/>
    <w:rsid w:val="00F92CAC"/>
    <w:rsid w:val="00F93739"/>
    <w:rsid w:val="00F96954"/>
    <w:rsid w:val="00F97B80"/>
    <w:rsid w:val="00FA0E66"/>
    <w:rsid w:val="00FA15BF"/>
    <w:rsid w:val="00FA36AB"/>
    <w:rsid w:val="00FA3EC3"/>
    <w:rsid w:val="00FA43DD"/>
    <w:rsid w:val="00FA5780"/>
    <w:rsid w:val="00FA5948"/>
    <w:rsid w:val="00FA6720"/>
    <w:rsid w:val="00FB628F"/>
    <w:rsid w:val="00FB7903"/>
    <w:rsid w:val="00FC00C2"/>
    <w:rsid w:val="00FC31EA"/>
    <w:rsid w:val="00FC76F9"/>
    <w:rsid w:val="00FD053A"/>
    <w:rsid w:val="00FD1BEC"/>
    <w:rsid w:val="00FD2621"/>
    <w:rsid w:val="00FD2BFE"/>
    <w:rsid w:val="00FD31FF"/>
    <w:rsid w:val="00FD773F"/>
    <w:rsid w:val="00FE172C"/>
    <w:rsid w:val="00FE37A0"/>
    <w:rsid w:val="00FE4B90"/>
    <w:rsid w:val="00FE4D41"/>
    <w:rsid w:val="00FE4E62"/>
    <w:rsid w:val="00FE6014"/>
    <w:rsid w:val="00FF0FDB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C58EA"/>
  <w15:chartTrackingRefBased/>
  <w15:docId w15:val="{D0E59F5D-38DB-B14F-A2FF-FB18E4F9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B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B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B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B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B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B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475E70"/>
    <w:rPr>
      <w:rFonts w:ascii="Arial" w:hAnsi="Arial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62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4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B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B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B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B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B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B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B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B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B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B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54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Dupont, Pierre</dc:creator>
  <cp:keywords/>
  <dc:description/>
  <cp:lastModifiedBy>Dupont, Pierre</cp:lastModifiedBy>
  <cp:revision>3</cp:revision>
  <dcterms:created xsi:type="dcterms:W3CDTF">2024-08-30T17:13:00Z</dcterms:created>
  <dcterms:modified xsi:type="dcterms:W3CDTF">2024-08-30T18:10:00Z</dcterms:modified>
</cp:coreProperties>
</file>